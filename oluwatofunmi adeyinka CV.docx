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602F36" w:rsidRDefault="00602F36" w:rsidP="00913946">
            <w:pPr>
              <w:pStyle w:val="Title"/>
              <w:rPr>
                <w:sz w:val="62"/>
                <w:szCs w:val="62"/>
              </w:rPr>
            </w:pPr>
            <w:r w:rsidRPr="00602F36">
              <w:rPr>
                <w:sz w:val="62"/>
                <w:szCs w:val="62"/>
              </w:rPr>
              <w:t>oluwatofunmi</w:t>
            </w:r>
            <w:r w:rsidR="00692703" w:rsidRPr="00602F36">
              <w:rPr>
                <w:sz w:val="62"/>
                <w:szCs w:val="62"/>
              </w:rPr>
              <w:t xml:space="preserve"> </w:t>
            </w:r>
            <w:r w:rsidRPr="00602F36">
              <w:rPr>
                <w:rStyle w:val="IntenseEmphasis"/>
                <w:sz w:val="62"/>
                <w:szCs w:val="62"/>
              </w:rPr>
              <w:t>adeyinka</w:t>
            </w:r>
          </w:p>
          <w:p w:rsidR="00692703" w:rsidRPr="00CF1A49" w:rsidRDefault="00602F36" w:rsidP="00913946">
            <w:pPr>
              <w:pStyle w:val="ContactInfo"/>
              <w:contextualSpacing w:val="0"/>
            </w:pPr>
            <w:r w:rsidRPr="00602F36">
              <w:rPr>
                <w:sz w:val="28"/>
                <w:szCs w:val="62"/>
              </w:rPr>
              <w:t xml:space="preserve">4, Joseph </w:t>
            </w:r>
            <w:proofErr w:type="spellStart"/>
            <w:r w:rsidRPr="00602F36">
              <w:rPr>
                <w:sz w:val="28"/>
                <w:szCs w:val="62"/>
              </w:rPr>
              <w:t>Adesanya</w:t>
            </w:r>
            <w:proofErr w:type="spellEnd"/>
            <w:r w:rsidRPr="00602F36">
              <w:rPr>
                <w:sz w:val="28"/>
                <w:szCs w:val="62"/>
              </w:rPr>
              <w:t xml:space="preserve"> Avenue, </w:t>
            </w:r>
            <w:proofErr w:type="spellStart"/>
            <w:r w:rsidRPr="00602F36">
              <w:rPr>
                <w:sz w:val="28"/>
                <w:szCs w:val="62"/>
              </w:rPr>
              <w:t>Ogudu</w:t>
            </w:r>
            <w:proofErr w:type="spellEnd"/>
            <w:r w:rsidRPr="00602F36">
              <w:rPr>
                <w:sz w:val="28"/>
                <w:szCs w:val="62"/>
              </w:rPr>
              <w:t xml:space="preserve">, </w:t>
            </w:r>
            <w:proofErr w:type="spellStart"/>
            <w:r w:rsidRPr="00602F36">
              <w:rPr>
                <w:sz w:val="28"/>
                <w:szCs w:val="62"/>
              </w:rPr>
              <w:t>Ojota</w:t>
            </w:r>
            <w:proofErr w:type="spellEnd"/>
            <w:r w:rsidRPr="00602F36">
              <w:rPr>
                <w:sz w:val="28"/>
                <w:szCs w:val="62"/>
              </w:rPr>
              <w:t xml:space="preserve"> Lagos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8A03369D7BA44CE9B546F50CC22AEA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EB5139">
              <w:rPr>
                <w:sz w:val="24"/>
              </w:rPr>
              <w:t>08133197235</w:t>
            </w:r>
          </w:p>
          <w:p w:rsidR="00692703" w:rsidRPr="00CF1A49" w:rsidRDefault="00EB5139" w:rsidP="00602F36">
            <w:pPr>
              <w:pStyle w:val="ContactInfoEmphasis"/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227330</wp:posOffset>
                      </wp:positionV>
                      <wp:extent cx="895350" cy="314325"/>
                      <wp:effectExtent l="0" t="0" r="1905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5139" w:rsidRPr="00EB5139" w:rsidRDefault="00EB5139" w:rsidP="00EB5139">
                                  <w:pPr>
                                    <w:jc w:val="center"/>
                                    <w:rPr>
                                      <w:b/>
                                      <w:color w:val="0D0D0D" w:themeColor="text1" w:themeTint="F2"/>
                                      <w:sz w:val="32"/>
                                      <w:szCs w:val="32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0" w:name="_GoBack"/>
                                  <w:r w:rsidRPr="00EB5139">
                                    <w:rPr>
                                      <w:b/>
                                      <w:color w:val="0D0D0D" w:themeColor="text1" w:themeTint="F2"/>
                                      <w:sz w:val="32"/>
                                      <w:szCs w:val="32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INTERN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6.25pt;margin-top:17.9pt;width:70.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" strokecolor="#00b050">
                      <v:textbox>
                        <w:txbxContent>
                          <w:p w:rsidR="00EB5139" w:rsidRPr="00EB5139" w:rsidRDefault="00EB5139" w:rsidP="00EB513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" w:name="_GoBack"/>
                            <w:r w:rsidRPr="00EB5139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</w:t>
                            </w:r>
                            <w:bookmarkEnd w:id="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02F36">
              <w:t>Tohmi02@gmail.com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336C7D5C3884FE783B34AD162D8D77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02F36">
              <w:t xml:space="preserve"> linkedIn.com/in/</w:t>
            </w:r>
            <w:proofErr w:type="spellStart"/>
            <w:r w:rsidR="00602F36">
              <w:t>tofunmi-adeyinka</w:t>
            </w:r>
            <w:proofErr w:type="spellEnd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C5CD4" w:rsidP="008C5CD4">
            <w:pPr>
              <w:contextualSpacing w:val="0"/>
            </w:pPr>
            <w:r>
              <w:t xml:space="preserve">Diligent </w:t>
            </w:r>
            <w:r w:rsidR="006268F1">
              <w:t xml:space="preserve">&amp; Hardworking </w:t>
            </w:r>
            <w:r>
              <w:t xml:space="preserve">Computer Science major currently attending Bowen University. </w:t>
            </w:r>
            <w:r w:rsidR="006268F1">
              <w:t>Searching for a position that will allow me improve my current programming, communication and teamwork skills. Aiming to integrate</w:t>
            </w:r>
            <w:r>
              <w:t xml:space="preserve"> creative thinking, problem solving and technical skills to successfully fill the Inter role at </w:t>
            </w:r>
            <w:r w:rsidR="006268F1">
              <w:t>your company.</w:t>
            </w:r>
            <w:r>
              <w:t xml:space="preserve"> </w:t>
            </w:r>
            <w:r w:rsidR="006268F1">
              <w:t>From this position, I also seek the opportunity to learn new skills for future use</w:t>
            </w:r>
          </w:p>
        </w:tc>
      </w:tr>
    </w:tbl>
    <w:p w:rsidR="004E01EB" w:rsidRPr="00CF1A49" w:rsidRDefault="004E01EB" w:rsidP="006268F1">
      <w:pPr>
        <w:pStyle w:val="Heading3"/>
      </w:pPr>
    </w:p>
    <w:sdt>
      <w:sdtPr>
        <w:alias w:val="Education:"/>
        <w:tag w:val="Education:"/>
        <w:id w:val="-1908763273"/>
        <w:placeholder>
          <w:docPart w:val="DED33FAADCA04F63AD80410E37F4F7AF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02F36" w:rsidP="001D0BF1">
            <w:pPr>
              <w:pStyle w:val="Heading3"/>
              <w:contextualSpacing w:val="0"/>
              <w:outlineLvl w:val="2"/>
            </w:pPr>
            <w:r>
              <w:t>2019 - PRESENT</w:t>
            </w:r>
          </w:p>
          <w:p w:rsidR="001D0BF1" w:rsidRPr="00CF1A49" w:rsidRDefault="006268F1" w:rsidP="001D0BF1">
            <w:pPr>
              <w:pStyle w:val="Heading2"/>
              <w:contextualSpacing w:val="0"/>
              <w:outlineLvl w:val="1"/>
            </w:pPr>
            <w:r>
              <w:t>bachelor of science (b.sc)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Bowen university, iwo</w:t>
            </w:r>
          </w:p>
          <w:p w:rsidR="007538DC" w:rsidRPr="00CF1A49" w:rsidRDefault="006268F1" w:rsidP="006268F1">
            <w:pPr>
              <w:contextualSpacing w:val="0"/>
            </w:pPr>
            <w:r>
              <w:t>Computer Science Candida</w:t>
            </w:r>
            <w:r w:rsidR="00872AC5">
              <w:t>te</w:t>
            </w:r>
            <w:r w:rsidR="00602F36">
              <w:t>(Expected graduation Jun 2022)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872AC5" w:rsidP="00F61DF9">
            <w:pPr>
              <w:pStyle w:val="Heading3"/>
              <w:contextualSpacing w:val="0"/>
              <w:outlineLvl w:val="2"/>
            </w:pPr>
            <w:r>
              <w:t>june 2019</w:t>
            </w:r>
            <w:r w:rsidR="00F61DF9" w:rsidRPr="00CF1A49">
              <w:t xml:space="preserve"> </w:t>
            </w:r>
          </w:p>
          <w:p w:rsidR="00F61DF9" w:rsidRPr="00CF1A49" w:rsidRDefault="009171CE" w:rsidP="00F61DF9">
            <w:pPr>
              <w:pStyle w:val="Heading2"/>
              <w:contextualSpacing w:val="0"/>
              <w:outlineLvl w:val="1"/>
            </w:pPr>
            <w:r>
              <w:t>Advanced levels</w:t>
            </w:r>
            <w:r w:rsidR="00F61DF9" w:rsidRPr="00CF1A49">
              <w:t xml:space="preserve">, </w:t>
            </w:r>
            <w:r w:rsidR="00872AC5">
              <w:rPr>
                <w:rStyle w:val="SubtleReference"/>
              </w:rPr>
              <w:t>bowen university</w:t>
            </w:r>
          </w:p>
          <w:p w:rsidR="00F61DF9" w:rsidRDefault="00F61DF9" w:rsidP="00872AC5"/>
        </w:tc>
      </w:tr>
    </w:tbl>
    <w:sdt>
      <w:sdtPr>
        <w:alias w:val="Skills:"/>
        <w:tag w:val="Skills:"/>
        <w:id w:val="-1392877668"/>
        <w:placeholder>
          <w:docPart w:val="1AB97501EF684278A163C16AB8C75148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872AC5" w:rsidP="006E1507">
            <w:pPr>
              <w:pStyle w:val="ListBullet"/>
              <w:contextualSpacing w:val="0"/>
            </w:pPr>
            <w:r>
              <w:t>Proficient in C++</w:t>
            </w:r>
          </w:p>
          <w:p w:rsidR="001F4E6D" w:rsidRDefault="00872AC5" w:rsidP="00872AC5">
            <w:pPr>
              <w:pStyle w:val="ListBullet"/>
              <w:contextualSpacing w:val="0"/>
            </w:pPr>
            <w:r>
              <w:t>Familiar with python &amp; Java</w:t>
            </w:r>
          </w:p>
          <w:p w:rsidR="00872AC5" w:rsidRDefault="00872AC5" w:rsidP="00872AC5">
            <w:pPr>
              <w:pStyle w:val="ListBullet"/>
              <w:contextualSpacing w:val="0"/>
            </w:pPr>
            <w:r>
              <w:t>Familiar with HTML &amp; CSS</w:t>
            </w:r>
          </w:p>
          <w:p w:rsidR="00872AC5" w:rsidRPr="006E1507" w:rsidRDefault="00872AC5" w:rsidP="00872AC5">
            <w:pPr>
              <w:pStyle w:val="ListBullet"/>
              <w:contextualSpacing w:val="0"/>
            </w:pPr>
            <w:r>
              <w:t>Familiar with Microsoft Office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872AC5" w:rsidP="006E1507">
            <w:pPr>
              <w:pStyle w:val="ListBullet"/>
              <w:contextualSpacing w:val="0"/>
            </w:pPr>
            <w:r>
              <w:t>Quick Adaptability</w:t>
            </w:r>
          </w:p>
          <w:p w:rsidR="001E3120" w:rsidRPr="006E1507" w:rsidRDefault="00872AC5" w:rsidP="00872AC5">
            <w:pPr>
              <w:pStyle w:val="ListBullet"/>
              <w:contextualSpacing w:val="0"/>
            </w:pPr>
            <w:r>
              <w:t>Time Management skill</w:t>
            </w:r>
          </w:p>
        </w:tc>
      </w:tr>
    </w:tbl>
    <w:p w:rsidR="00AD782D" w:rsidRPr="00CF1A49" w:rsidRDefault="00872AC5" w:rsidP="0062312F">
      <w:pPr>
        <w:pStyle w:val="Heading1"/>
      </w:pPr>
      <w:r>
        <w:t>Extra-curricular Activity</w:t>
      </w:r>
    </w:p>
    <w:p w:rsidR="00B51D1B" w:rsidRPr="006E1507" w:rsidRDefault="00872AC5" w:rsidP="006E1507">
      <w:r>
        <w:t>I am an intellectual member of the Bowen University Tech Hub</w:t>
      </w:r>
      <w:r w:rsidR="00602F36">
        <w:t xml:space="preserve"> where I am currently undergoing training in Java Language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BD8" w:rsidRDefault="003C7BD8" w:rsidP="0068194B">
      <w:r>
        <w:separator/>
      </w:r>
    </w:p>
    <w:p w:rsidR="003C7BD8" w:rsidRDefault="003C7BD8"/>
    <w:p w:rsidR="003C7BD8" w:rsidRDefault="003C7BD8"/>
  </w:endnote>
  <w:endnote w:type="continuationSeparator" w:id="0">
    <w:p w:rsidR="003C7BD8" w:rsidRDefault="003C7BD8" w:rsidP="0068194B">
      <w:r>
        <w:continuationSeparator/>
      </w:r>
    </w:p>
    <w:p w:rsidR="003C7BD8" w:rsidRDefault="003C7BD8"/>
    <w:p w:rsidR="003C7BD8" w:rsidRDefault="003C7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1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BD8" w:rsidRDefault="003C7BD8" w:rsidP="0068194B">
      <w:r>
        <w:separator/>
      </w:r>
    </w:p>
    <w:p w:rsidR="003C7BD8" w:rsidRDefault="003C7BD8"/>
    <w:p w:rsidR="003C7BD8" w:rsidRDefault="003C7BD8"/>
  </w:footnote>
  <w:footnote w:type="continuationSeparator" w:id="0">
    <w:p w:rsidR="003C7BD8" w:rsidRDefault="003C7BD8" w:rsidP="0068194B">
      <w:r>
        <w:continuationSeparator/>
      </w:r>
    </w:p>
    <w:p w:rsidR="003C7BD8" w:rsidRDefault="003C7BD8"/>
    <w:p w:rsidR="003C7BD8" w:rsidRDefault="003C7B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FCDA75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D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4A4E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7BD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2F36"/>
    <w:rsid w:val="0062312F"/>
    <w:rsid w:val="00625F2C"/>
    <w:rsid w:val="006268F1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2AC5"/>
    <w:rsid w:val="008829F8"/>
    <w:rsid w:val="00885897"/>
    <w:rsid w:val="008A6538"/>
    <w:rsid w:val="008C5CD4"/>
    <w:rsid w:val="008C7056"/>
    <w:rsid w:val="008F3B14"/>
    <w:rsid w:val="00901899"/>
    <w:rsid w:val="0090344B"/>
    <w:rsid w:val="00905715"/>
    <w:rsid w:val="0091321E"/>
    <w:rsid w:val="00913946"/>
    <w:rsid w:val="009171CE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513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B4791B-72B8-494F-A94F-CD6D0E4D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funm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A03369D7BA44CE9B546F50CC22A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A513B-EA9A-4DBB-B262-BF6AA8B75B80}"/>
      </w:docPartPr>
      <w:docPartBody>
        <w:p w:rsidR="00000000" w:rsidRDefault="007B40AC">
          <w:pPr>
            <w:pStyle w:val="E8A03369D7BA44CE9B546F50CC22AEAB"/>
          </w:pPr>
          <w:r w:rsidRPr="00CF1A49">
            <w:t>·</w:t>
          </w:r>
        </w:p>
      </w:docPartBody>
    </w:docPart>
    <w:docPart>
      <w:docPartPr>
        <w:name w:val="A336C7D5C3884FE783B34AD162D8D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C47C-27F3-41F9-990A-AD761F2B0826}"/>
      </w:docPartPr>
      <w:docPartBody>
        <w:p w:rsidR="00000000" w:rsidRDefault="007B40AC">
          <w:pPr>
            <w:pStyle w:val="A336C7D5C3884FE783B34AD162D8D77F"/>
          </w:pPr>
          <w:r w:rsidRPr="00CF1A49">
            <w:t>·</w:t>
          </w:r>
        </w:p>
      </w:docPartBody>
    </w:docPart>
    <w:docPart>
      <w:docPartPr>
        <w:name w:val="DED33FAADCA04F63AD80410E37F4F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7588-0153-4C14-98CE-01383C04F988}"/>
      </w:docPartPr>
      <w:docPartBody>
        <w:p w:rsidR="00000000" w:rsidRDefault="007B40AC">
          <w:pPr>
            <w:pStyle w:val="DED33FAADCA04F63AD80410E37F4F7AF"/>
          </w:pPr>
          <w:r w:rsidRPr="00CF1A49">
            <w:t>Education</w:t>
          </w:r>
        </w:p>
      </w:docPartBody>
    </w:docPart>
    <w:docPart>
      <w:docPartPr>
        <w:name w:val="1AB97501EF684278A163C16AB8C75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3CCBF-AC6D-4DB3-9E9A-EBC9635A011F}"/>
      </w:docPartPr>
      <w:docPartBody>
        <w:p w:rsidR="00000000" w:rsidRDefault="007B40AC">
          <w:pPr>
            <w:pStyle w:val="1AB97501EF684278A163C16AB8C7514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AC"/>
    <w:rsid w:val="007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3BFE60EDC4C0A8D6B0D82A9185F0F">
    <w:name w:val="F903BFE60EDC4C0A8D6B0D82A9185F0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A33579EF6C243D880D9F66C66882E60">
    <w:name w:val="4A33579EF6C243D880D9F66C66882E60"/>
  </w:style>
  <w:style w:type="paragraph" w:customStyle="1" w:styleId="ED3D327139BF4EDF95FF801E14C26824">
    <w:name w:val="ED3D327139BF4EDF95FF801E14C26824"/>
  </w:style>
  <w:style w:type="paragraph" w:customStyle="1" w:styleId="E8A03369D7BA44CE9B546F50CC22AEAB">
    <w:name w:val="E8A03369D7BA44CE9B546F50CC22AEAB"/>
  </w:style>
  <w:style w:type="paragraph" w:customStyle="1" w:styleId="88FEC1587C074CB9A0B41C79149BD1A6">
    <w:name w:val="88FEC1587C074CB9A0B41C79149BD1A6"/>
  </w:style>
  <w:style w:type="paragraph" w:customStyle="1" w:styleId="D17028840FC5438189FE7F56A4E2B365">
    <w:name w:val="D17028840FC5438189FE7F56A4E2B365"/>
  </w:style>
  <w:style w:type="paragraph" w:customStyle="1" w:styleId="A336C7D5C3884FE783B34AD162D8D77F">
    <w:name w:val="A336C7D5C3884FE783B34AD162D8D77F"/>
  </w:style>
  <w:style w:type="paragraph" w:customStyle="1" w:styleId="E166CD5942EE41B4954AD35F01FD51A7">
    <w:name w:val="E166CD5942EE41B4954AD35F01FD51A7"/>
  </w:style>
  <w:style w:type="paragraph" w:customStyle="1" w:styleId="321279B0C1CE455F8FF52A95666B207B">
    <w:name w:val="321279B0C1CE455F8FF52A95666B207B"/>
  </w:style>
  <w:style w:type="paragraph" w:customStyle="1" w:styleId="1F5BD2CF64A543F69548EE9DF09F5A83">
    <w:name w:val="1F5BD2CF64A543F69548EE9DF09F5A83"/>
  </w:style>
  <w:style w:type="paragraph" w:customStyle="1" w:styleId="209DABCA48D04C80BB2B076A5CCC5E03">
    <w:name w:val="209DABCA48D04C80BB2B076A5CCC5E03"/>
  </w:style>
  <w:style w:type="paragraph" w:customStyle="1" w:styleId="EEF3697C013747B4BA8B50D486875248">
    <w:name w:val="EEF3697C013747B4BA8B50D486875248"/>
  </w:style>
  <w:style w:type="paragraph" w:customStyle="1" w:styleId="84549BC6DBBE404A8916BE6D8784A696">
    <w:name w:val="84549BC6DBBE404A8916BE6D8784A696"/>
  </w:style>
  <w:style w:type="paragraph" w:customStyle="1" w:styleId="06E910C88460458FAD6F7CC525857B09">
    <w:name w:val="06E910C88460458FAD6F7CC525857B09"/>
  </w:style>
  <w:style w:type="paragraph" w:customStyle="1" w:styleId="0A7042FA961F4314A5CF5F862F1994E0">
    <w:name w:val="0A7042FA961F4314A5CF5F862F1994E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18C75B3A6614C86BEB325DF0FDA1892">
    <w:name w:val="818C75B3A6614C86BEB325DF0FDA1892"/>
  </w:style>
  <w:style w:type="paragraph" w:customStyle="1" w:styleId="3BDF36F055824E89B43394ACB367730D">
    <w:name w:val="3BDF36F055824E89B43394ACB367730D"/>
  </w:style>
  <w:style w:type="paragraph" w:customStyle="1" w:styleId="6355B7BDC8884AEABA685F145EB874B8">
    <w:name w:val="6355B7BDC8884AEABA685F145EB874B8"/>
  </w:style>
  <w:style w:type="paragraph" w:customStyle="1" w:styleId="0F0C8F878948497AAA07ECE69A2E80D2">
    <w:name w:val="0F0C8F878948497AAA07ECE69A2E80D2"/>
  </w:style>
  <w:style w:type="paragraph" w:customStyle="1" w:styleId="426723FD9DD9409F819E0E42044C6D19">
    <w:name w:val="426723FD9DD9409F819E0E42044C6D19"/>
  </w:style>
  <w:style w:type="paragraph" w:customStyle="1" w:styleId="5E9FD2DA5699482BA4FF8EAE333A8729">
    <w:name w:val="5E9FD2DA5699482BA4FF8EAE333A8729"/>
  </w:style>
  <w:style w:type="paragraph" w:customStyle="1" w:styleId="1F42B3243B194DAABA62D7F6EA56EFBC">
    <w:name w:val="1F42B3243B194DAABA62D7F6EA56EFBC"/>
  </w:style>
  <w:style w:type="paragraph" w:customStyle="1" w:styleId="DED33FAADCA04F63AD80410E37F4F7AF">
    <w:name w:val="DED33FAADCA04F63AD80410E37F4F7AF"/>
  </w:style>
  <w:style w:type="paragraph" w:customStyle="1" w:styleId="CBE54283B0A34483AE1F45DBF733165D">
    <w:name w:val="CBE54283B0A34483AE1F45DBF733165D"/>
  </w:style>
  <w:style w:type="paragraph" w:customStyle="1" w:styleId="147CFF902E174849948613948839CDBB">
    <w:name w:val="147CFF902E174849948613948839CDBB"/>
  </w:style>
  <w:style w:type="paragraph" w:customStyle="1" w:styleId="7E08F54259294702A56816B2F49AB2DF">
    <w:name w:val="7E08F54259294702A56816B2F49AB2DF"/>
  </w:style>
  <w:style w:type="paragraph" w:customStyle="1" w:styleId="9D0F42A3C61F47EF8DC8BFC2134D994E">
    <w:name w:val="9D0F42A3C61F47EF8DC8BFC2134D994E"/>
  </w:style>
  <w:style w:type="paragraph" w:customStyle="1" w:styleId="823F83C879C74D32963D98D51780A943">
    <w:name w:val="823F83C879C74D32963D98D51780A943"/>
  </w:style>
  <w:style w:type="paragraph" w:customStyle="1" w:styleId="B8324E51D3E340C6B19AE65709A6EFBB">
    <w:name w:val="B8324E51D3E340C6B19AE65709A6EFBB"/>
  </w:style>
  <w:style w:type="paragraph" w:customStyle="1" w:styleId="09AA82EA60114C8A98A9592AA808D145">
    <w:name w:val="09AA82EA60114C8A98A9592AA808D145"/>
  </w:style>
  <w:style w:type="paragraph" w:customStyle="1" w:styleId="5F4160433C654DEC855923A9FF9FA0A6">
    <w:name w:val="5F4160433C654DEC855923A9FF9FA0A6"/>
  </w:style>
  <w:style w:type="paragraph" w:customStyle="1" w:styleId="9D2E37FA731242B18F15769202D84FAD">
    <w:name w:val="9D2E37FA731242B18F15769202D84FAD"/>
  </w:style>
  <w:style w:type="paragraph" w:customStyle="1" w:styleId="506E2D0B169D4ED98542CEF5E06ADE67">
    <w:name w:val="506E2D0B169D4ED98542CEF5E06ADE67"/>
  </w:style>
  <w:style w:type="paragraph" w:customStyle="1" w:styleId="1AB97501EF684278A163C16AB8C75148">
    <w:name w:val="1AB97501EF684278A163C16AB8C75148"/>
  </w:style>
  <w:style w:type="paragraph" w:customStyle="1" w:styleId="41CB85D9D4414AD18730167050668234">
    <w:name w:val="41CB85D9D4414AD18730167050668234"/>
  </w:style>
  <w:style w:type="paragraph" w:customStyle="1" w:styleId="4204E97B3980482EA0B92E0502AB8DA5">
    <w:name w:val="4204E97B3980482EA0B92E0502AB8DA5"/>
  </w:style>
  <w:style w:type="paragraph" w:customStyle="1" w:styleId="39D0D134E2724DDA8F70081ADA94261C">
    <w:name w:val="39D0D134E2724DDA8F70081ADA94261C"/>
  </w:style>
  <w:style w:type="paragraph" w:customStyle="1" w:styleId="61619A6D0B654668A3E3288D0A374553">
    <w:name w:val="61619A6D0B654668A3E3288D0A374553"/>
  </w:style>
  <w:style w:type="paragraph" w:customStyle="1" w:styleId="384805F3D8074BBA9FA1B1A6100B23DB">
    <w:name w:val="384805F3D8074BBA9FA1B1A6100B23DB"/>
  </w:style>
  <w:style w:type="paragraph" w:customStyle="1" w:styleId="78E6D62C9D874A0599F8E2E35D0FE169">
    <w:name w:val="78E6D62C9D874A0599F8E2E35D0FE169"/>
  </w:style>
  <w:style w:type="paragraph" w:customStyle="1" w:styleId="CEFD96D6E98846D7B2204D1783F4EFB7">
    <w:name w:val="CEFD96D6E98846D7B2204D1783F4EF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Tofunmi</dc:creator>
  <cp:keywords/>
  <dc:description/>
  <cp:lastModifiedBy>Tofunmi</cp:lastModifiedBy>
  <cp:revision>1</cp:revision>
  <dcterms:created xsi:type="dcterms:W3CDTF">2020-09-04T09:10:00Z</dcterms:created>
  <dcterms:modified xsi:type="dcterms:W3CDTF">2020-09-04T10:13:00Z</dcterms:modified>
  <cp:category/>
</cp:coreProperties>
</file>